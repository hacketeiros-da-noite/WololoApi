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BCC2" w14:textId="77777777" w:rsidR="00816216" w:rsidRPr="00DF0FF3" w:rsidRDefault="00E843B2" w:rsidP="00141A4C">
      <w:pPr>
        <w:pStyle w:val="Ttulo"/>
        <w:rPr>
          <w:color w:val="auto"/>
          <w:lang w:val="pt-BR"/>
        </w:rPr>
      </w:pPr>
      <w:r w:rsidRPr="00DF0FF3">
        <w:rPr>
          <w:color w:val="auto"/>
          <w:lang w:val="pt-BR"/>
        </w:rPr>
        <w:t xml:space="preserve">Correção - </w:t>
      </w:r>
      <w:r w:rsidRPr="00E843B2">
        <w:rPr>
          <w:color w:val="auto"/>
        </w:rPr>
        <w:fldChar w:fldCharType="begin"/>
      </w:r>
      <w:r w:rsidRPr="00DF0FF3">
        <w:rPr>
          <w:color w:val="auto"/>
          <w:lang w:val="pt-BR"/>
        </w:rPr>
        <w:instrText xml:space="preserve"> MERGEFIELD  Aluno \* Caps  \* MERGEFORMAT </w:instrText>
      </w:r>
      <w:r w:rsidRPr="00E843B2">
        <w:rPr>
          <w:color w:val="auto"/>
        </w:rPr>
        <w:fldChar w:fldCharType="separate"/>
      </w:r>
      <w:r w:rsidRPr="00DF0FF3">
        <w:rPr>
          <w:noProof/>
          <w:color w:val="auto"/>
          <w:lang w:val="pt-BR"/>
        </w:rPr>
        <w:t>«Aluno»</w:t>
      </w:r>
      <w:r w:rsidRPr="00E843B2">
        <w:rPr>
          <w:color w:val="auto"/>
        </w:rPr>
        <w:fldChar w:fldCharType="end"/>
      </w:r>
    </w:p>
    <w:p w14:paraId="1FA49181" w14:textId="77777777" w:rsidR="0060423E" w:rsidRDefault="0060423E" w:rsidP="00DF0FF3">
      <w:pPr>
        <w:pStyle w:val="Numerada"/>
        <w:numPr>
          <w:ilvl w:val="0"/>
          <w:numId w:val="0"/>
        </w:numPr>
        <w:spacing w:line="360" w:lineRule="auto"/>
      </w:pPr>
    </w:p>
    <w:p w14:paraId="6605846D" w14:textId="2B84C5CA" w:rsidR="006C1D88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NormaPadraoEscrita  \</w:instrText>
      </w:r>
      <w:r w:rsidR="00640862" w:rsidRPr="00871FB5">
        <w:instrText>b</w:instrText>
      </w:r>
      <w:r w:rsidRPr="00871FB5">
        <w:instrText xml:space="preserve"> </w:instrText>
      </w:r>
      <w:r w:rsidR="005E4282" w:rsidRPr="00871FB5">
        <w:instrText>"</w:instrText>
      </w:r>
      <w:r w:rsidR="00640862" w:rsidRPr="00871FB5">
        <w:instrText>Dominio da norma padrão na escrita</w:instrText>
      </w:r>
    </w:p>
    <w:p w14:paraId="543C0EA4" w14:textId="16D3A47C" w:rsidR="00D065BA" w:rsidRPr="00871FB5" w:rsidRDefault="005E4282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«NormaPadraoEscrita»</w:t>
      </w:r>
      <w:r w:rsidR="00A17CF3" w:rsidRPr="00871FB5">
        <w:fldChar w:fldCharType="end"/>
      </w:r>
    </w:p>
    <w:p w14:paraId="3EA2F62A" w14:textId="2BE4D5BD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TratamentoDadoTema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Tratamento Dado ao Tema</w:instrText>
      </w:r>
    </w:p>
    <w:p w14:paraId="56F07490" w14:textId="69BFA427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«TratamentoDadoTema»</w:t>
      </w:r>
      <w:r w:rsidR="00A17CF3" w:rsidRPr="00871FB5">
        <w:fldChar w:fldCharType="end"/>
      </w:r>
    </w:p>
    <w:p w14:paraId="7BA3D199" w14:textId="04E88629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EmpregoGeneroProposto </w:instrText>
      </w:r>
      <w:r w:rsidR="00EA08EE" w:rsidRPr="00871FB5">
        <w:instrText xml:space="preserve">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Emprego do gênero proposto</w:instrText>
      </w:r>
    </w:p>
    <w:p w14:paraId="01A4A1E1" w14:textId="6F0AFB41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«EmpregoGeneroProposto»</w:t>
      </w:r>
      <w:r w:rsidR="00A17CF3" w:rsidRPr="00871FB5">
        <w:fldChar w:fldCharType="end"/>
      </w:r>
    </w:p>
    <w:p w14:paraId="44FC8045" w14:textId="676F85D8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OrganizacaoTextual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Organização textual</w:instrText>
      </w:r>
    </w:p>
    <w:p w14:paraId="790EE98E" w14:textId="0D406A55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fldChar w:fldCharType="separate"/>
      </w:r>
      <w:r w:rsidR="00E843B2" w:rsidRPr="00871FB5">
        <w:t>«OrganizacaoTextual»</w:t>
      </w:r>
      <w:r w:rsidR="00A17CF3" w:rsidRPr="00871FB5">
        <w:fldChar w:fldCharType="end"/>
      </w:r>
    </w:p>
    <w:p w14:paraId="53CC215E" w14:textId="3C6E9D17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Desconsideradas </w:instrText>
      </w:r>
      <w:r w:rsidR="007A3794" w:rsidRPr="00871FB5">
        <w:instrText xml:space="preserve">  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Redação a serem desconsideradas</w:instrText>
      </w:r>
    </w:p>
    <w:p w14:paraId="2064CAF4" w14:textId="74984FB4" w:rsidR="00D065BA" w:rsidRPr="00871FB5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«Desconsideradas»</w:t>
      </w:r>
      <w:r w:rsidR="00A17CF3" w:rsidRPr="00871FB5">
        <w:fldChar w:fldCharType="end"/>
      </w:r>
    </w:p>
    <w:p w14:paraId="2951872C" w14:textId="7A8D4B3A" w:rsidR="007A3794" w:rsidRPr="00871FB5" w:rsidRDefault="00A17CF3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fldChar w:fldCharType="begin"/>
      </w:r>
      <w:r w:rsidRPr="00871FB5">
        <w:instrText xml:space="preserve"> MERGEFIELD  Comentarios  </w:instrText>
      </w:r>
      <w:r w:rsidR="007A3794" w:rsidRPr="00871FB5">
        <w:instrText>\b</w:instrText>
      </w:r>
      <w:r w:rsidRPr="00871FB5">
        <w:instrText xml:space="preserve"> </w:instrText>
      </w:r>
      <w:r w:rsidR="007A3794" w:rsidRPr="00871FB5">
        <w:instrText>"</w:instrText>
      </w:r>
      <w:r w:rsidR="008A6DB8" w:rsidRPr="00871FB5">
        <w:instrText xml:space="preserve"> </w:instrText>
      </w:r>
      <w:r w:rsidR="007A3794" w:rsidRPr="00871FB5">
        <w:instrText>Considerações</w:instrText>
      </w:r>
    </w:p>
    <w:p w14:paraId="28BFE578" w14:textId="63DF7E5B" w:rsidR="00DF0FF3" w:rsidRDefault="007A3794" w:rsidP="00DF0FF3">
      <w:pPr>
        <w:pStyle w:val="Numerada"/>
        <w:numPr>
          <w:ilvl w:val="0"/>
          <w:numId w:val="0"/>
        </w:numPr>
        <w:spacing w:line="360" w:lineRule="auto"/>
      </w:pPr>
      <w:r w:rsidRPr="00871FB5">
        <w:instrText>"</w:instrText>
      </w:r>
      <w:r w:rsidR="00A17CF3" w:rsidRPr="00871FB5">
        <w:instrText xml:space="preserve"> </w:instrText>
      </w:r>
      <w:r w:rsidR="00A17CF3" w:rsidRPr="00871FB5">
        <w:fldChar w:fldCharType="separate"/>
      </w:r>
      <w:r w:rsidR="00E843B2" w:rsidRPr="00871FB5">
        <w:t>«Comentarios»</w:t>
      </w:r>
      <w:r w:rsidR="00A17CF3" w:rsidRPr="00871FB5">
        <w:fldChar w:fldCharType="end"/>
      </w:r>
    </w:p>
    <w:p w14:paraId="0FFF5E79" w14:textId="52D813A2" w:rsidR="00A972C6" w:rsidRPr="00A972C6" w:rsidRDefault="00A972C6" w:rsidP="00A972C6"/>
    <w:p w14:paraId="46761939" w14:textId="3BB284B6" w:rsidR="00A972C6" w:rsidRPr="00A972C6" w:rsidRDefault="00A972C6" w:rsidP="00A972C6"/>
    <w:p w14:paraId="4A9A0E43" w14:textId="1321F982" w:rsidR="00A972C6" w:rsidRPr="00A972C6" w:rsidRDefault="00A972C6" w:rsidP="00A972C6"/>
    <w:p w14:paraId="196DA98D" w14:textId="1F0E37FA" w:rsidR="00A972C6" w:rsidRPr="00A972C6" w:rsidRDefault="00A972C6" w:rsidP="00A972C6"/>
    <w:p w14:paraId="7F863CAC" w14:textId="5BD27DEE" w:rsidR="00A972C6" w:rsidRPr="00A972C6" w:rsidRDefault="00A972C6" w:rsidP="00A972C6"/>
    <w:p w14:paraId="3535FF95" w14:textId="739AD516" w:rsidR="00A972C6" w:rsidRPr="00A972C6" w:rsidRDefault="00A972C6" w:rsidP="00A972C6"/>
    <w:p w14:paraId="15EDA4A8" w14:textId="58D277A7" w:rsidR="00A972C6" w:rsidRPr="00A972C6" w:rsidRDefault="00A972C6" w:rsidP="00A972C6"/>
    <w:p w14:paraId="1D452B78" w14:textId="01A1605B" w:rsidR="00A972C6" w:rsidRPr="00A972C6" w:rsidRDefault="00A972C6" w:rsidP="00A972C6"/>
    <w:p w14:paraId="26FA3AA8" w14:textId="68A91054" w:rsidR="00A972C6" w:rsidRPr="00A972C6" w:rsidRDefault="00A972C6" w:rsidP="00A972C6"/>
    <w:p w14:paraId="38E44EEE" w14:textId="29B4CB8A" w:rsidR="00A972C6" w:rsidRPr="00A972C6" w:rsidRDefault="00A972C6" w:rsidP="00A972C6"/>
    <w:p w14:paraId="17F14720" w14:textId="1E424FDF" w:rsidR="00A972C6" w:rsidRPr="00A972C6" w:rsidRDefault="00A972C6" w:rsidP="00A972C6">
      <w:bookmarkStart w:id="0" w:name="_GoBack"/>
      <w:bookmarkEnd w:id="0"/>
    </w:p>
    <w:p w14:paraId="70FEEF28" w14:textId="7F29C6DE" w:rsidR="00A972C6" w:rsidRPr="00A972C6" w:rsidRDefault="00A972C6" w:rsidP="00A972C6"/>
    <w:p w14:paraId="00BF1DE0" w14:textId="3EE9CB27" w:rsidR="00A972C6" w:rsidRPr="00A972C6" w:rsidRDefault="00A972C6" w:rsidP="00A972C6"/>
    <w:p w14:paraId="2A237A87" w14:textId="2E204671" w:rsidR="00A972C6" w:rsidRPr="00A972C6" w:rsidRDefault="00A972C6" w:rsidP="00A972C6"/>
    <w:p w14:paraId="273B15C6" w14:textId="20BF13AA" w:rsidR="00A972C6" w:rsidRPr="00A972C6" w:rsidRDefault="00A972C6" w:rsidP="00A972C6"/>
    <w:p w14:paraId="5D622637" w14:textId="1960F46F" w:rsidR="00A972C6" w:rsidRPr="00A972C6" w:rsidRDefault="00A972C6" w:rsidP="00A972C6"/>
    <w:p w14:paraId="378E01BE" w14:textId="5DE5B16F" w:rsidR="00A972C6" w:rsidRPr="00A972C6" w:rsidRDefault="00A972C6" w:rsidP="00A972C6"/>
    <w:p w14:paraId="4FD4E03E" w14:textId="16EF3149" w:rsidR="00A972C6" w:rsidRDefault="00A972C6" w:rsidP="00A972C6">
      <w:pPr>
        <w:jc w:val="right"/>
      </w:pPr>
    </w:p>
    <w:p w14:paraId="7142768A" w14:textId="1DCA6EBE" w:rsidR="00972860" w:rsidRPr="00972860" w:rsidRDefault="00972860" w:rsidP="00972860">
      <w:pPr>
        <w:tabs>
          <w:tab w:val="left" w:pos="6705"/>
        </w:tabs>
      </w:pPr>
      <w:r>
        <w:tab/>
      </w:r>
    </w:p>
    <w:sectPr w:rsidR="00972860" w:rsidRPr="00972860" w:rsidSect="00617B26">
      <w:footerReference w:type="default" r:id="rId8"/>
      <w:footerReference w:type="firs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3D02A" w14:textId="77777777" w:rsidR="009E240A" w:rsidRDefault="009E240A">
      <w:pPr>
        <w:spacing w:after="0"/>
      </w:pPr>
      <w:r>
        <w:separator/>
      </w:r>
    </w:p>
  </w:endnote>
  <w:endnote w:type="continuationSeparator" w:id="0">
    <w:p w14:paraId="54486146" w14:textId="77777777" w:rsidR="009E240A" w:rsidRDefault="009E24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C7C52" w14:textId="77777777" w:rsidR="006270A9" w:rsidRDefault="009D5933">
    <w:pPr>
      <w:pStyle w:val="Rodap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39"/>
      <w:gridCol w:w="497"/>
    </w:tblGrid>
    <w:tr w:rsidR="00DF0FF3" w14:paraId="07404F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pt-BR"/>
            </w:rPr>
            <w:alias w:val="Author"/>
            <w:tag w:val=""/>
            <w:id w:val="1534539408"/>
            <w:placeholder>
              <w:docPart w:val="5763A05A27AA4393AE15616D5A9F8A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CCF77C5" w14:textId="22145C50" w:rsidR="00DF0FF3" w:rsidRPr="00972860" w:rsidRDefault="00972860">
              <w:pPr>
                <w:pStyle w:val="Cabealho"/>
                <w:jc w:val="right"/>
                <w:rPr>
                  <w:caps/>
                  <w:color w:val="000000" w:themeColor="text1"/>
                  <w:lang w:val="pt-BR"/>
                </w:rPr>
              </w:pPr>
              <w:r w:rsidRPr="00972860">
                <w:rPr>
                  <w:caps/>
                  <w:color w:val="000000" w:themeColor="text1"/>
                  <w:lang w:val="pt-BR"/>
                </w:rPr>
                <w:t>arquivo gerado automaticamente pelo s</w:t>
              </w:r>
              <w:r>
                <w:rPr>
                  <w:caps/>
                  <w:color w:val="000000" w:themeColor="text1"/>
                  <w:lang w:val="pt-BR"/>
                </w:rPr>
                <w:t>istema corrige de casa</w:t>
              </w:r>
            </w:p>
          </w:sdtContent>
        </w:sdt>
      </w:tc>
      <w:tc>
        <w:tcPr>
          <w:tcW w:w="250" w:type="pct"/>
          <w:shd w:val="clear" w:color="auto" w:fill="8DBB70" w:themeFill="accent2"/>
          <w:vAlign w:val="center"/>
        </w:tcPr>
        <w:p w14:paraId="4E32A066" w14:textId="77777777" w:rsidR="00DF0FF3" w:rsidRDefault="00DF0FF3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6093449" w14:textId="7DCC5C3D" w:rsidR="00DF0FF3" w:rsidRDefault="00DF0F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D8ED" w14:textId="77777777" w:rsidR="009E240A" w:rsidRDefault="009E240A">
      <w:pPr>
        <w:spacing w:after="0"/>
      </w:pPr>
      <w:r>
        <w:separator/>
      </w:r>
    </w:p>
  </w:footnote>
  <w:footnote w:type="continuationSeparator" w:id="0">
    <w:p w14:paraId="7FABCFAD" w14:textId="77777777" w:rsidR="009E240A" w:rsidRDefault="009E24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4E4BC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44846"/>
    <w:multiLevelType w:val="multilevel"/>
    <w:tmpl w:val="CA0CD41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1" w15:restartNumberingAfterBreak="0">
    <w:nsid w:val="08D50E98"/>
    <w:multiLevelType w:val="multilevel"/>
    <w:tmpl w:val="3D3C867C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72B19"/>
    <w:multiLevelType w:val="multilevel"/>
    <w:tmpl w:val="15DC035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814EDB"/>
    <w:multiLevelType w:val="multilevel"/>
    <w:tmpl w:val="BC12B336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54E468D3"/>
    <w:multiLevelType w:val="multilevel"/>
    <w:tmpl w:val="5EAEBA14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5E261158"/>
    <w:multiLevelType w:val="multilevel"/>
    <w:tmpl w:val="04F6CA7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7352D92"/>
    <w:multiLevelType w:val="multilevel"/>
    <w:tmpl w:val="1166F9EE"/>
    <w:lvl w:ilvl="0">
      <w:start w:val="1"/>
      <w:numFmt w:val="upperRoman"/>
      <w:lvlText w:val="%1."/>
      <w:lvlJc w:val="righ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4"/>
  </w:num>
  <w:num w:numId="17">
    <w:abstractNumId w:val="18"/>
  </w:num>
  <w:num w:numId="18">
    <w:abstractNumId w:val="12"/>
  </w:num>
  <w:num w:numId="19">
    <w:abstractNumId w:val="26"/>
  </w:num>
  <w:num w:numId="20">
    <w:abstractNumId w:val="20"/>
  </w:num>
  <w:num w:numId="21">
    <w:abstractNumId w:val="13"/>
  </w:num>
  <w:num w:numId="22">
    <w:abstractNumId w:val="16"/>
  </w:num>
  <w:num w:numId="23">
    <w:abstractNumId w:val="25"/>
  </w:num>
  <w:num w:numId="24">
    <w:abstractNumId w:val="17"/>
  </w:num>
  <w:num w:numId="25">
    <w:abstractNumId w:val="24"/>
  </w:num>
  <w:num w:numId="26">
    <w:abstractNumId w:val="10"/>
  </w:num>
  <w:num w:numId="27">
    <w:abstractNumId w:val="21"/>
  </w:num>
  <w:num w:numId="28">
    <w:abstractNumId w:val="22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B2"/>
    <w:rsid w:val="000A2B04"/>
    <w:rsid w:val="000A4F59"/>
    <w:rsid w:val="000F34A1"/>
    <w:rsid w:val="00141830"/>
    <w:rsid w:val="00141A4C"/>
    <w:rsid w:val="001B29CF"/>
    <w:rsid w:val="001E24C8"/>
    <w:rsid w:val="00237BE0"/>
    <w:rsid w:val="0028220F"/>
    <w:rsid w:val="002C46EF"/>
    <w:rsid w:val="00333AE2"/>
    <w:rsid w:val="00356C14"/>
    <w:rsid w:val="005A58E7"/>
    <w:rsid w:val="005E4282"/>
    <w:rsid w:val="0060423E"/>
    <w:rsid w:val="00617B26"/>
    <w:rsid w:val="006270A9"/>
    <w:rsid w:val="00640862"/>
    <w:rsid w:val="00675956"/>
    <w:rsid w:val="00681034"/>
    <w:rsid w:val="006C1D88"/>
    <w:rsid w:val="007A3794"/>
    <w:rsid w:val="00816216"/>
    <w:rsid w:val="00871FB5"/>
    <w:rsid w:val="0087734B"/>
    <w:rsid w:val="008A1C03"/>
    <w:rsid w:val="008A6DB8"/>
    <w:rsid w:val="008F58B8"/>
    <w:rsid w:val="00972860"/>
    <w:rsid w:val="009D5933"/>
    <w:rsid w:val="009E240A"/>
    <w:rsid w:val="00A17CF3"/>
    <w:rsid w:val="00A972C6"/>
    <w:rsid w:val="00AB2F7C"/>
    <w:rsid w:val="00AE62C3"/>
    <w:rsid w:val="00BD768D"/>
    <w:rsid w:val="00C61F8E"/>
    <w:rsid w:val="00D065BA"/>
    <w:rsid w:val="00DB266A"/>
    <w:rsid w:val="00DF0FF3"/>
    <w:rsid w:val="00E83E4B"/>
    <w:rsid w:val="00E843B2"/>
    <w:rsid w:val="00EA08EE"/>
    <w:rsid w:val="00EB1C5E"/>
    <w:rsid w:val="00E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085CF"/>
  <w15:chartTrackingRefBased/>
  <w15:docId w15:val="{D05BA417-E67C-4178-B568-524C3FFE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606878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63A05A27AA4393AE15616D5A9F8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AFFA19-F071-4761-B89C-A71F22E09234}"/>
      </w:docPartPr>
      <w:docPartBody>
        <w:p w:rsidR="00AE3386" w:rsidRDefault="00A23155" w:rsidP="00A23155">
          <w:pPr>
            <w:pStyle w:val="5763A05A27AA4393AE15616D5A9F8A5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55"/>
    <w:rsid w:val="006F5925"/>
    <w:rsid w:val="00A23155"/>
    <w:rsid w:val="00AE3386"/>
    <w:rsid w:val="00B72276"/>
    <w:rsid w:val="00C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63A05A27AA4393AE15616D5A9F8A5C">
    <w:name w:val="5763A05A27AA4393AE15616D5A9F8A5C"/>
    <w:rsid w:val="00A23155"/>
  </w:style>
  <w:style w:type="paragraph" w:customStyle="1" w:styleId="E79EFCB93E7C409490B1A2BA4713EE24">
    <w:name w:val="E79EFCB93E7C409490B1A2BA4713EE24"/>
    <w:rsid w:val="00A23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5D73F-D29B-4C17-82D1-EEB09557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sistema Corrige de casa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arquivo gerado automaticamente pelo sistema corrige de casa</dc:creator>
  <cp:keywords/>
  <cp:lastModifiedBy>Winter Spatin, Renan (TR Tech, Content &amp; Ops)</cp:lastModifiedBy>
  <cp:revision>21</cp:revision>
  <dcterms:created xsi:type="dcterms:W3CDTF">2020-04-10T01:37:00Z</dcterms:created>
  <dcterms:modified xsi:type="dcterms:W3CDTF">2020-05-03T03:56:00Z</dcterms:modified>
  <cp:version/>
</cp:coreProperties>
</file>